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1~我要[]杭州~想要出行吗？~~~rule-find-traffic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1~我要坐飞机[]杭州~想要出行吗？~~~rule-find-traffic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1~北京[]上海~想要出行吗？~~~rule-find-traffic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1~从北京[]上海~想要出行吗？~~~rule-find-traffic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1~从北京[]去上海~想要出行吗？~~~rule-find-traffic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1~北京[]上海~想要出行吗？~~~rule-find-traffic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1~从北京[]飞往上海~想要出行吗？~~~rule-find-traffic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1~我要[]~想要出行吗？~~~rule-find-traffic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1~我想订一张最便宜的上海[]天津的票~想要出行吗？~~~rule-find-traffic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1~我想定一张上海[]北京的机票，不要东方航空~想要出行吗？~~~rule-find-traffic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1~上海[]达北京~想要出行吗？~~~rule-find-traffic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1~去[]上海~想要出行吗？~~~rule-find-traffic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1~北京去[]上海~想要出行吗？~~~rule-find-traffic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1~帮我订一张明天从上海[]北京的机票~想要出行吗？~~~rule-find-traffic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1~[]订一个月的房间，价格合适~想要出行吗？~~~rule-find-traffic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1~帮我订明天从上海[]达北京的机票~想要出行吗？~~~rule-find-traffic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1~我要一张[]北京的机票~想要出行吗？~~~rule-find-traffic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1~明天[]北京的机票还有吗~想要出行吗？~~~rule-find-traffic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1~明天[]北京的机票有没有~想要出行吗？~~~rule-find-traffic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1~想坐飞机[]北京去玩~想要出行吗？~~~rule-find-traffic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1~明天来一张[]北京的机票~想要出行吗？~~~rule-find-traffic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1~帮朋友订从北京</w:t>
      </w:r>
      <w:r>
        <w:rPr>
          <w:rFonts w:hint="eastAsia"/>
          <w:lang w:val="en-US" w:eastAsia="zh-CN"/>
        </w:rPr>
        <w:t>[]</w:t>
      </w:r>
      <w:r>
        <w:rPr>
          <w:rFonts w:hint="eastAsia"/>
        </w:rPr>
        <w:t>的机票~想要出行吗？~~~rule-find-traffic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1~帮我订明天[]上海国航的票~想要出行吗？~~~rule-find-traffic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1~明天从杭州[]的机票订一张~想要出行吗？~~~rule-find-traffic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1~杭州[]南京动车票~想要出行吗？~~~rule-find-traffic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1~我要买张杭州[]南京的动车票~想要出行吗？~~~rule-find-traffic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1~有杭州[]上海的车票吗~想要出行吗？~~~rule-find-traffic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1~给我来张从北京[]杭州的动词商务座的成人票~想要出行吗？~~~rule-find-traffic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1~杭州[]上海，明天出发的车票有吗~想要出行吗？~~~rule-find-traffic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1~有明天杭州[]上海的车票吗~想要出行吗？~~~rule-find-traffic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1~有明天上午从杭州[]上海的车票吗~想要出行吗？~~~rule-find-traffic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1~有没有从杭州[]上海的车票~想要出行吗？~~~rule-find-traffic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1~还有明天杭州[]上海的，有吗~想要出行吗？~~~rule-find-traffic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1~还有[]上海的票吗~想要出行吗？~~~rule-find-traffic</w:t>
      </w:r>
    </w:p>
    <w:p>
      <w:pPr>
        <w:rPr>
          <w:rFonts w:hint="eastAsia"/>
        </w:rPr>
      </w:pPr>
      <w:r>
        <w:rPr>
          <w:rFonts w:hint="eastAsia"/>
        </w:rPr>
        <w:t>1~杭州[]上海，明天上午的车票有吗~想要出行吗？~~~rule-find-traffic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1~</w:t>
      </w:r>
      <w:r>
        <w:rPr>
          <w:rFonts w:hint="eastAsia"/>
          <w:highlight w:val="yellow"/>
        </w:rPr>
        <w:t>有杭州</w:t>
      </w:r>
      <w:r>
        <w:rPr>
          <w:rFonts w:hint="eastAsia"/>
          <w:highlight w:val="yellow"/>
          <w:lang w:eastAsia="zh-CN"/>
        </w:rPr>
        <w:t>到</w:t>
      </w:r>
      <w:r>
        <w:rPr>
          <w:rFonts w:hint="eastAsia"/>
          <w:highlight w:val="yellow"/>
        </w:rPr>
        <w:t>上海的</w:t>
      </w:r>
      <w:r>
        <w:rPr>
          <w:rFonts w:hint="eastAsia"/>
          <w:highlight w:val="yellow"/>
          <w:lang w:val="en-US" w:eastAsia="zh-CN"/>
        </w:rPr>
        <w:t>[]</w:t>
      </w:r>
      <w:r>
        <w:rPr>
          <w:rFonts w:hint="eastAsia"/>
          <w:highlight w:val="yellow"/>
        </w:rPr>
        <w:t>吗~想要出行吗？~~~rule-find-traffic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1~</w:t>
      </w:r>
      <w:r>
        <w:rPr>
          <w:rFonts w:hint="eastAsia"/>
          <w:color w:val="000000" w:themeColor="text1"/>
          <w:highlight w:val="yellow"/>
          <w:lang w:eastAsia="zh-CN"/>
          <w14:textFill>
            <w14:solidFill>
              <w14:schemeClr w14:val="tx1"/>
            </w14:solidFill>
          </w14:textFill>
        </w:rPr>
        <w:t>想到北京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[]玩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~想要出行吗？~~~rule-find-traffic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highlight w:val="yellow"/>
          <w:lang w:val="en-US" w:eastAsia="zh-CN"/>
        </w:rPr>
        <w:t>1~我要[]绍兴出差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~想要出行吗？~~~rule-find-traffic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highlight w:val="yellow"/>
          <w:lang w:val="en-US" w:eastAsia="zh-CN"/>
        </w:rPr>
        <w:t>1~我明天[]北京出差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~想要出行吗？~~~rule-find-traffic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1~我明天去北京{出差}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~想要出行吗？~~~rule-find-traffic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1~明天想飞[]北京~想要出行吗？~~~rule-find-traffic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1~想[]北京玩，坐飞机~想要出行吗？~~~rule-find-traffic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1~明天飞北京，[]那边玩~想要出行吗？~~~rule-find-traffic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1~明天[]北京那边玩~想要出行吗？~~~rule-find-traffic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1~北京[]打算坐飞机~想要出行吗？~~~rule-find-traffic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1~从杭州[]~想要出行吗？~~~rule-find-traffic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25E3A"/>
    <w:rsid w:val="6D535020"/>
    <w:rsid w:val="6FC2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2018-07-20T02:33:00Z</dcterms:created>
  <dc:creator>Administrator</dc:creator>
  <cp:lastModifiedBy>Administrator</cp:lastModifiedBy>
  <dcterms:modified xsi:type="dcterms:W3CDTF">2018-07-20T09:23:09Z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