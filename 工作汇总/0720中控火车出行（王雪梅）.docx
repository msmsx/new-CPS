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我想从杭州去上海，明天的动车票还有吗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今天下午去杭州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从杭州去厦门旅游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下午有没有从上海到杭州二等座的票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想订1张明天下午北京回上海的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我和妈妈明天上午要带10岁的妹妹回北京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QA:我要从北京回深圳，明天上午有什么车次？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明天上午9点想回北京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帮我订个去南京的二等座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我想去广州旅游，你帮我订张票吧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我后天去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有后天下午10点之后到的吗？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我要定两张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是的，要两张成人票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我要订张不超过50块钱的票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我去青岛旅游，当然是住那了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我要明天开往成都的那班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第四天我们就回来了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到深圳机场东的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能不能帮我买到深圳机场东的票？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定完票后，帮我定房间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到海南三亚的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最快明早出发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一周后出发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有三个人一起去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重庆最近很火，想去玩玩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要深圳北出发的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来张学生票吗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有深圳宝安国际机场的票吗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可以是从桂林站到长沙站吗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从桂林站买票去会不会比较近一点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我还要带一个儿童，需要多买一张票吗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她要带一个孩子，一张成人票，一张儿童票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过两天要去长城玩两天，能帮我订张票去吗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帮我订张票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有那天的票吗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最好有打折的或者是特价票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长沙出发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去惠州的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可以预订几张到深圳北的票吗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我能不能买一张到新白云机场的票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能不能帮我买到深圳机场东的票？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我想买深圳北出发的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要到新白云国际机场的吧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明早的大后天离开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我明天去北京出差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1~我想从杭州[]上海，明天的动车票还有吗~想要出行吗？~~~rule-find-traffic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1~我想从杭州{去}上海，明天的动车票还有吗~想要出行吗？~~~rule-find-traffic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1~我想从杭州去上海，明天的动车票还有吗~想要出行吗？~~~rule-find-traffic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1~今天下午[]杭州~想要出行吗？~~~rule-find-traffic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1~从杭州[]厦门旅游~想要出行吗？~~~rule-find-traffic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1~下午有没有从上海[]杭州二等座的票~想要出行吗？~~~rule-find-traffic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1~我想[]广州旅游，你帮我订张票吧~想要出行吗？~~~rule-find-traffic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1~有后天下午10点之后[]的吗？~想要出行吗？~~~rule-find-traffic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1~我[]两张~想要出行吗？~~~rule-find-traffic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1~我{要定}两张~想要出行吗？~~~rule-find-traffic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1~我要订张不超过50块钱的[]~想要出行吗？~~~rule-find-traffic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1~我[]青岛旅游，当然是住那了~想要出行吗？~~~rule-find-traffic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1~[]深圳机场东的~想要出行吗？~~~rule-find-traffic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1~能不能帮我买[]深圳机场东的票？~想要出行吗？~~~rule-find-traffic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1~能不能帮我买{到}深圳机场东的票？~想要出行吗？~~~rule-find-traffic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1~定完[]后，帮我定房间~想要出行吗？~~~rule-find-traffic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1~[]海南三亚的~想要出行吗？~~~rule-find-traffic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1~重庆最近很火，想[]玩玩~想要出行吗？~~~rule-find-traffic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1~来张学生[]吗~想要出行吗？~~~rule-find-traffic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1~从桂林站买票[]会不会比较近一点~想要出行吗？~~~rule-find-traffic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1~她要带一个孩子，一张成人[]，一张儿童票~想要出行吗？~~~rule-find-traffic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1~她要带一个孩子，一张成人{票}，一张儿童票~想要出行吗？~~~rule-find-traffic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1~过两天要去长城玩两天，能帮我订张[]去吗~想要出行吗？~~~rule-find-traffic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1~过两天要去长城玩两天，能帮我订张{票}去吗~想要出行吗？~~~rule-find-traffic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1~最好有打折的或者是特价[]~想要出行吗？~~~rule-find-traffic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1~[]惠州的~想要出行吗？~~~rule-find-traffic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1~可以预订几张到深圳北的[]吗~想要出行吗？~~~rule-find-traffic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1~可以预订几张到深圳北的{票}吗~想要出行吗？~~~rule-find-traffic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1~我能不能买一张到新白云机场的[]~想要出行吗？~~~rule-find-traffic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1~我能不能买一张到新白云机场的{票}~想要出行吗？~~~rule-find-traffic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1~能不能帮我买到深圳机场东的[]？~想要出行吗？~~~rule-find-traffic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1~能不能帮我买到深圳机场东的{票}？~想要出行吗？~~~rule-find-traffic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1~我明天[]北京出差~想要出行吗？~~~rule-find-traffic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1~我明天{去}北京出差~想要出行吗？~~~rule-find-traffic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C1ED7"/>
    <w:rsid w:val="02432777"/>
    <w:rsid w:val="0A0C1ED7"/>
    <w:rsid w:val="23782F4C"/>
    <w:rsid w:val="69F452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SC-201806281607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2018-07-20T06:30:00Z</dcterms:created>
  <dc:creator>Administrator</dc:creator>
  <cp:lastModifiedBy>Administrator</cp:lastModifiedBy>
  <dcterms:modified xsi:type="dcterms:W3CDTF">2018-07-20T09:14:53Z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